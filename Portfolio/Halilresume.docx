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DA557" w14:textId="142999DF" w:rsidR="00816216" w:rsidRDefault="00632DC4" w:rsidP="00141A4C">
      <w:pPr>
        <w:pStyle w:val="Title"/>
      </w:pPr>
      <w:r>
        <w:t>Hal</w:t>
      </w:r>
      <w:r w:rsidR="00CD2174">
        <w:t xml:space="preserve"> </w:t>
      </w:r>
      <w:r>
        <w:t>Tugrul</w:t>
      </w:r>
    </w:p>
    <w:p w14:paraId="742020F8" w14:textId="4AE2D96A" w:rsidR="00632DC4" w:rsidRDefault="00632DC4" w:rsidP="00632DC4">
      <w:r>
        <w:t>39 Vineyard Ct</w:t>
      </w:r>
      <w:r w:rsidR="00923BDD">
        <w:t>,</w:t>
      </w:r>
      <w:r>
        <w:t xml:space="preserve"> </w:t>
      </w:r>
      <w:r w:rsidR="00CD2174">
        <w:t>Woodbridge, ON</w:t>
      </w:r>
      <w:r>
        <w:t xml:space="preserve">, </w:t>
      </w:r>
      <w:r w:rsidRPr="00632DC4">
        <w:t>L4L 5M3</w:t>
      </w:r>
      <w:r w:rsidR="00141A4C">
        <w:t>|</w:t>
      </w:r>
      <w:r>
        <w:t>416-710-1510</w:t>
      </w:r>
      <w:r w:rsidR="00141A4C">
        <w:t> | </w:t>
      </w:r>
      <w:r>
        <w:t>halil</w:t>
      </w:r>
      <w:r w:rsidR="007D6C48">
        <w:t>tugrul94@gmail.com</w:t>
      </w:r>
    </w:p>
    <w:p w14:paraId="60424315" w14:textId="77777777" w:rsidR="006270A9" w:rsidRDefault="0061415E" w:rsidP="00141A4C">
      <w:pPr>
        <w:pStyle w:val="Heading1"/>
      </w:pPr>
      <w:r>
        <w:t>Summary</w:t>
      </w:r>
    </w:p>
    <w:p w14:paraId="691469B9" w14:textId="1F252CBE" w:rsidR="006270A9" w:rsidRDefault="0061415E">
      <w:r>
        <w:t>Dedicated hard working individual,</w:t>
      </w:r>
      <w:r w:rsidR="002D6BDD">
        <w:t xml:space="preserve"> with strong mechanical aptitude, </w:t>
      </w:r>
      <w:r w:rsidRPr="0061415E">
        <w:t xml:space="preserve">motivated to maintain customer </w:t>
      </w:r>
      <w:r w:rsidR="00923BDD" w:rsidRPr="0061415E">
        <w:t>satisfaction,</w:t>
      </w:r>
      <w:r w:rsidRPr="0061415E">
        <w:t xml:space="preserve"> and contribute to company success. Proven abi</w:t>
      </w:r>
      <w:r>
        <w:t xml:space="preserve">lity to </w:t>
      </w:r>
      <w:r w:rsidR="00923BDD">
        <w:t xml:space="preserve">learn how to diagnose and repair </w:t>
      </w:r>
      <w:r w:rsidR="002D6BDD">
        <w:t>new equipment with no guidance</w:t>
      </w:r>
      <w:r>
        <w:t>. R</w:t>
      </w:r>
      <w:r w:rsidRPr="0061415E">
        <w:t>eliable and driven, with strong time managem</w:t>
      </w:r>
      <w:r>
        <w:t xml:space="preserve">ent and </w:t>
      </w:r>
      <w:r w:rsidR="002A64AE">
        <w:t>prioritization</w:t>
      </w:r>
      <w:r>
        <w:t xml:space="preserve"> abilities as well as exceptional organization</w:t>
      </w:r>
      <w:r w:rsidR="002A64AE">
        <w:t xml:space="preserve">al skills.  Passionate </w:t>
      </w:r>
      <w:r w:rsidR="002D6BDD">
        <w:t>about and</w:t>
      </w:r>
      <w:r w:rsidR="002A64AE">
        <w:t xml:space="preserve"> proven to thrive in a fast-paced environment</w:t>
      </w:r>
      <w:r w:rsidR="00632DC4">
        <w:t>.</w:t>
      </w:r>
    </w:p>
    <w:sdt>
      <w:sdtPr>
        <w:alias w:val="Education:"/>
        <w:tag w:val="Education:"/>
        <w:id w:val="807127995"/>
        <w:placeholder>
          <w:docPart w:val="86F56BCB99FB470B87C91E736A8C6F1E"/>
        </w:placeholder>
        <w:temporary/>
        <w:showingPlcHdr/>
        <w15:appearance w15:val="hidden"/>
      </w:sdtPr>
      <w:sdtContent>
        <w:p w14:paraId="4F28CA07" w14:textId="2011206D" w:rsidR="006270A9" w:rsidRDefault="009D5933">
          <w:pPr>
            <w:pStyle w:val="Heading1"/>
          </w:pPr>
          <w:r>
            <w:t>Education</w:t>
          </w:r>
        </w:p>
      </w:sdtContent>
    </w:sdt>
    <w:p w14:paraId="785434EE" w14:textId="79BC181B" w:rsidR="003D52D2" w:rsidRDefault="003D52D2" w:rsidP="003D52D2">
      <w:pPr>
        <w:pStyle w:val="Heading2"/>
      </w:pPr>
      <w:r>
        <w:t>2023</w:t>
      </w:r>
      <w:r>
        <w:t>-</w:t>
      </w:r>
      <w:r>
        <w:t>Current</w:t>
      </w:r>
      <w:r>
        <w:t>| </w:t>
      </w:r>
      <w:r>
        <w:t>Humber College insitute of Technology and advanced learning</w:t>
      </w:r>
      <w:r>
        <w:t xml:space="preserve">  </w:t>
      </w:r>
    </w:p>
    <w:p w14:paraId="4C15B882" w14:textId="09A1EE0A" w:rsidR="003D52D2" w:rsidRDefault="003D52D2" w:rsidP="003D52D2">
      <w:pPr>
        <w:pStyle w:val="ListBullet"/>
      </w:pPr>
      <w:r>
        <w:t>Advanced Diploma (2025)</w:t>
      </w:r>
    </w:p>
    <w:p w14:paraId="68FEC2BD" w14:textId="10D8679A" w:rsidR="003238B1" w:rsidRDefault="003C083F" w:rsidP="003C083F">
      <w:pPr>
        <w:pStyle w:val="Heading2"/>
      </w:pPr>
      <w:r>
        <w:t xml:space="preserve">2009-2012| Northview Heights secondary school </w:t>
      </w:r>
      <w:r w:rsidR="003238B1">
        <w:t xml:space="preserve"> </w:t>
      </w:r>
    </w:p>
    <w:p w14:paraId="1081B5DD" w14:textId="6A6BAA00" w:rsidR="003238B1" w:rsidRDefault="003C083F" w:rsidP="003238B1">
      <w:pPr>
        <w:pStyle w:val="ListBullet"/>
      </w:pPr>
      <w:r>
        <w:t xml:space="preserve">High School Diploma </w:t>
      </w:r>
    </w:p>
    <w:sdt>
      <w:sdtPr>
        <w:alias w:val="Skills &amp; Abilities:"/>
        <w:tag w:val="Skills &amp; Abilities:"/>
        <w:id w:val="458624136"/>
        <w:placeholder>
          <w:docPart w:val="0E832EE3044B474BA5FDAB657F13E375"/>
        </w:placeholder>
        <w:temporary/>
        <w:showingPlcHdr/>
        <w15:appearance w15:val="hidden"/>
      </w:sdtPr>
      <w:sdtContent>
        <w:p w14:paraId="43B24B1F" w14:textId="77777777" w:rsidR="006270A9" w:rsidRDefault="009D5933" w:rsidP="006807B7">
          <w:pPr>
            <w:pStyle w:val="Heading1"/>
          </w:pPr>
          <w:r>
            <w:t>Skills &amp; Abilities</w:t>
          </w:r>
        </w:p>
      </w:sdtContent>
    </w:sdt>
    <w:p w14:paraId="76BE296C" w14:textId="32826861" w:rsidR="002D6BDD" w:rsidRDefault="005947CD" w:rsidP="00E56F03">
      <w:pPr>
        <w:pStyle w:val="ListBullet"/>
      </w:pPr>
      <w:r>
        <w:t>Proven a</w:t>
      </w:r>
      <w:r w:rsidR="002D6BDD">
        <w:t xml:space="preserve">bility to </w:t>
      </w:r>
      <w:r w:rsidR="00615EA5">
        <w:t>troubleshoot, repair and maintain</w:t>
      </w:r>
      <w:r w:rsidR="002D6BDD">
        <w:t xml:space="preserve"> new </w:t>
      </w:r>
      <w:r w:rsidR="00615EA5">
        <w:t>equipment</w:t>
      </w:r>
      <w:r>
        <w:t>.</w:t>
      </w:r>
    </w:p>
    <w:p w14:paraId="02E26B04" w14:textId="73CBF547" w:rsidR="00615EA5" w:rsidRDefault="00615EA5" w:rsidP="00E56F03">
      <w:pPr>
        <w:pStyle w:val="ListBullet"/>
      </w:pPr>
      <w:r>
        <w:t>Experience with hydraulic and pneumatic systems.</w:t>
      </w:r>
    </w:p>
    <w:p w14:paraId="24B11659" w14:textId="77777777" w:rsidR="00E56F03" w:rsidRDefault="00E56F03" w:rsidP="00E56F03">
      <w:pPr>
        <w:pStyle w:val="ListBullet"/>
      </w:pPr>
      <w:r>
        <w:t xml:space="preserve">Punctual </w:t>
      </w:r>
      <w:r w:rsidR="006807B7">
        <w:t xml:space="preserve">and effective in time management. </w:t>
      </w:r>
    </w:p>
    <w:p w14:paraId="1EB47A8F" w14:textId="4FE9FBC7" w:rsidR="005947CD" w:rsidRDefault="006807B7" w:rsidP="005947CD">
      <w:pPr>
        <w:pStyle w:val="ListBullet"/>
      </w:pPr>
      <w:r>
        <w:t>Problem solver, with an eager work attitude.</w:t>
      </w:r>
    </w:p>
    <w:p w14:paraId="5E6CE206" w14:textId="2204BE00" w:rsidR="005947CD" w:rsidRDefault="005947CD" w:rsidP="005947CD">
      <w:pPr>
        <w:pStyle w:val="ListBullet"/>
      </w:pPr>
      <w:r>
        <w:t>Strong mechanical aptitude</w:t>
      </w:r>
      <w:r w:rsidR="00615EA5">
        <w:t>.</w:t>
      </w:r>
    </w:p>
    <w:p w14:paraId="4CBFE280" w14:textId="0283B2EA" w:rsidR="00E56F03" w:rsidRDefault="00E56F03" w:rsidP="00E56F03">
      <w:pPr>
        <w:pStyle w:val="ListBullet"/>
      </w:pPr>
      <w:r>
        <w:t>Possesses proficient management skills</w:t>
      </w:r>
      <w:r w:rsidR="006807B7">
        <w:t>.</w:t>
      </w:r>
      <w:r>
        <w:t xml:space="preserve"> </w:t>
      </w:r>
    </w:p>
    <w:p w14:paraId="78612FD3" w14:textId="04E15FA2" w:rsidR="00390459" w:rsidRDefault="00E56F03" w:rsidP="00E56F03">
      <w:pPr>
        <w:pStyle w:val="ListBullet"/>
      </w:pPr>
      <w:r>
        <w:t>Excellent communication skills</w:t>
      </w:r>
      <w:r w:rsidR="006344F9">
        <w:t>.</w:t>
      </w:r>
    </w:p>
    <w:p w14:paraId="43749E00" w14:textId="5FD728B6" w:rsidR="00E56F03" w:rsidRDefault="006807B7" w:rsidP="00E56F03">
      <w:pPr>
        <w:pStyle w:val="ListBullet"/>
      </w:pPr>
      <w:r>
        <w:t xml:space="preserve">Enjoys working in a </w:t>
      </w:r>
      <w:r w:rsidR="003C083F">
        <w:t xml:space="preserve">supervisory </w:t>
      </w:r>
      <w:r>
        <w:t>role as well as part of a team.</w:t>
      </w:r>
    </w:p>
    <w:p w14:paraId="1A7190EC" w14:textId="77593DB1" w:rsidR="00445D02" w:rsidRDefault="006807B7" w:rsidP="007D6C48">
      <w:pPr>
        <w:pStyle w:val="ListBullet"/>
      </w:pPr>
      <w:r>
        <w:t>Technologically inclined, experience using all of Microsoft Office</w:t>
      </w:r>
      <w:r w:rsidR="00615EA5">
        <w:t>.</w:t>
      </w:r>
    </w:p>
    <w:p w14:paraId="7C1B8C42" w14:textId="6944FE32" w:rsidR="00A5084E" w:rsidRDefault="005214BB">
      <w:pPr>
        <w:pStyle w:val="Heading1"/>
      </w:pPr>
      <w:r>
        <w:t xml:space="preserve">Relevant Experience </w:t>
      </w:r>
    </w:p>
    <w:p w14:paraId="0A369E7B" w14:textId="3B604CF3" w:rsidR="00AD4522" w:rsidRDefault="00AD4522" w:rsidP="00AD4522">
      <w:pPr>
        <w:pStyle w:val="Heading2"/>
      </w:pPr>
      <w:r>
        <w:t>STUCCO MECHANIC | TRILIBERTY STUCCO INC | MAY 2022 – JAN 2323</w:t>
      </w:r>
    </w:p>
    <w:p w14:paraId="6C6A8995" w14:textId="108638EF" w:rsidR="00AD4522" w:rsidRDefault="00AD4522" w:rsidP="00AD4522">
      <w:pPr>
        <w:pStyle w:val="ListBullet"/>
      </w:pPr>
      <w:r>
        <w:t>Experience working as a stucco mechanic for TriLiberty Stucco Inc.</w:t>
      </w:r>
    </w:p>
    <w:p w14:paraId="4E2CFC1C" w14:textId="2A75D741" w:rsidR="00AD4522" w:rsidRDefault="00AD4522" w:rsidP="00AD4522">
      <w:pPr>
        <w:pStyle w:val="ListBullet"/>
      </w:pPr>
      <w:r>
        <w:t xml:space="preserve">This position involves repairing, installing and painting </w:t>
      </w:r>
      <w:r w:rsidR="0003226F">
        <w:t>S</w:t>
      </w:r>
      <w:r>
        <w:t xml:space="preserve">tucco and mouldings, </w:t>
      </w:r>
      <w:r w:rsidR="0003226F">
        <w:t>keeping a clean work environment all in accordance with OSH and Local 183.</w:t>
      </w:r>
    </w:p>
    <w:p w14:paraId="2ED09610" w14:textId="6E8D732C" w:rsidR="00AD4522" w:rsidRDefault="00AD4522" w:rsidP="00AD4522">
      <w:pPr>
        <w:pStyle w:val="ListBullet"/>
      </w:pPr>
      <w:r>
        <w:t>Responsibilities include:</w:t>
      </w:r>
    </w:p>
    <w:p w14:paraId="4388451D" w14:textId="5F1A26DF" w:rsidR="0003226F" w:rsidRDefault="0003226F" w:rsidP="0003226F">
      <w:pPr>
        <w:pStyle w:val="ListBullet"/>
        <w:numPr>
          <w:ilvl w:val="1"/>
          <w:numId w:val="21"/>
        </w:numPr>
      </w:pPr>
      <w:r>
        <w:t>Installation, repair and finishing of Stucco as well as mouldings.</w:t>
      </w:r>
    </w:p>
    <w:p w14:paraId="4FE122FC" w14:textId="7B42BC20" w:rsidR="0003226F" w:rsidRDefault="0003226F" w:rsidP="0003226F">
      <w:pPr>
        <w:pStyle w:val="ListBullet"/>
        <w:numPr>
          <w:ilvl w:val="1"/>
          <w:numId w:val="21"/>
        </w:numPr>
      </w:pPr>
      <w:r>
        <w:t>Estimating and measuring the required necessary materials for jobs, documenting completed tasks and assisting in the loading and unloading of material.</w:t>
      </w:r>
    </w:p>
    <w:p w14:paraId="4A380F36" w14:textId="674B44C8" w:rsidR="0003226F" w:rsidRDefault="00831389" w:rsidP="0003226F">
      <w:pPr>
        <w:pStyle w:val="ListBullet"/>
        <w:numPr>
          <w:ilvl w:val="1"/>
          <w:numId w:val="21"/>
        </w:numPr>
      </w:pPr>
      <w:r>
        <w:t>Assisting with service calls and colleagues as necessary.</w:t>
      </w:r>
    </w:p>
    <w:p w14:paraId="16D8BB14" w14:textId="3CECE07B" w:rsidR="00AD4522" w:rsidRDefault="00831389" w:rsidP="00831389">
      <w:pPr>
        <w:pStyle w:val="ListBullet"/>
        <w:numPr>
          <w:ilvl w:val="1"/>
          <w:numId w:val="21"/>
        </w:numPr>
      </w:pPr>
      <w:r>
        <w:t xml:space="preserve">Maintaining a clean and safe work environment at all </w:t>
      </w:r>
      <w:proofErr w:type="gramStart"/>
      <w:r>
        <w:t>times .</w:t>
      </w:r>
      <w:proofErr w:type="gramEnd"/>
    </w:p>
    <w:p w14:paraId="65226CC3" w14:textId="14D2755C" w:rsidR="008C6F06" w:rsidRDefault="006344F9">
      <w:pPr>
        <w:pStyle w:val="Heading2"/>
      </w:pPr>
      <w:bookmarkStart w:id="0" w:name="_Hlk520110917"/>
      <w:r>
        <w:t xml:space="preserve">service technician | Milwaukee Tools | </w:t>
      </w:r>
      <w:r w:rsidR="00E04EB2">
        <w:t>oct</w:t>
      </w:r>
      <w:r>
        <w:t xml:space="preserve"> 2019 – </w:t>
      </w:r>
      <w:r w:rsidR="00AD4522">
        <w:t>MAY 2022</w:t>
      </w:r>
    </w:p>
    <w:p w14:paraId="22450830" w14:textId="3BF9F8B6" w:rsidR="008C6F06" w:rsidRDefault="008C6F06" w:rsidP="008C6F06">
      <w:pPr>
        <w:pStyle w:val="ListBullet"/>
      </w:pPr>
      <w:r>
        <w:t xml:space="preserve">Experience working as </w:t>
      </w:r>
      <w:r w:rsidR="00923BDD">
        <w:t xml:space="preserve">a specialized hydraulic </w:t>
      </w:r>
      <w:r>
        <w:t xml:space="preserve">service technician </w:t>
      </w:r>
      <w:r w:rsidR="00163C8F">
        <w:t>for</w:t>
      </w:r>
      <w:r>
        <w:t xml:space="preserve"> </w:t>
      </w:r>
      <w:r w:rsidR="004C7B88">
        <w:t>the</w:t>
      </w:r>
      <w:r w:rsidR="00163C8F">
        <w:t xml:space="preserve"> </w:t>
      </w:r>
      <w:r>
        <w:t xml:space="preserve">Milwaukee </w:t>
      </w:r>
      <w:r w:rsidR="00581018">
        <w:t>Tools Factory</w:t>
      </w:r>
      <w:r w:rsidR="00163C8F">
        <w:t xml:space="preserve"> Service Centre</w:t>
      </w:r>
      <w:r>
        <w:t>.</w:t>
      </w:r>
    </w:p>
    <w:p w14:paraId="24DC78AB" w14:textId="6BD18F57" w:rsidR="008C6F06" w:rsidRDefault="008C6F06" w:rsidP="008C6F06">
      <w:pPr>
        <w:pStyle w:val="ListBullet"/>
      </w:pPr>
      <w:r>
        <w:t xml:space="preserve">This position involves diagnosing and repairing </w:t>
      </w:r>
      <w:r w:rsidR="00616708">
        <w:t xml:space="preserve">various power </w:t>
      </w:r>
      <w:r w:rsidR="00EF5511">
        <w:t xml:space="preserve">tools </w:t>
      </w:r>
      <w:r w:rsidR="00616708">
        <w:t>as well as logging all data completing paperwork and invoices for clients in a fast-paced manner working with the sales teams to guarantee customer satisfaction.</w:t>
      </w:r>
    </w:p>
    <w:p w14:paraId="20063B57" w14:textId="5578BA01" w:rsidR="006344F9" w:rsidRDefault="008C6F06" w:rsidP="00DE0017">
      <w:pPr>
        <w:pStyle w:val="ListBullet"/>
      </w:pPr>
      <w:r>
        <w:lastRenderedPageBreak/>
        <w:t xml:space="preserve">Responsibilities </w:t>
      </w:r>
      <w:r w:rsidR="00DE0017">
        <w:t>include:</w:t>
      </w:r>
    </w:p>
    <w:p w14:paraId="6E248AA0" w14:textId="423B104A" w:rsidR="00A2409B" w:rsidRDefault="00A2409B" w:rsidP="00A2409B">
      <w:pPr>
        <w:pStyle w:val="ListBullet"/>
        <w:numPr>
          <w:ilvl w:val="1"/>
          <w:numId w:val="21"/>
        </w:numPr>
      </w:pPr>
      <w:r>
        <w:t>Specializing in troubleshooting, diagnosing, repairing and testing Hydraulic power tools.</w:t>
      </w:r>
    </w:p>
    <w:p w14:paraId="05CEA2D7" w14:textId="6FF7AF78" w:rsidR="00E946D7" w:rsidRDefault="00A2409B" w:rsidP="00163C8F">
      <w:pPr>
        <w:pStyle w:val="ListBullet"/>
        <w:numPr>
          <w:ilvl w:val="1"/>
          <w:numId w:val="21"/>
        </w:numPr>
      </w:pPr>
      <w:r>
        <w:t>Documenting repair processes as well as filing</w:t>
      </w:r>
      <w:r w:rsidR="00E946D7">
        <w:t xml:space="preserve"> paperwork for completed repairs and organizing the service centers </w:t>
      </w:r>
      <w:r w:rsidR="00096999">
        <w:t xml:space="preserve">paperwork </w:t>
      </w:r>
      <w:r w:rsidR="00616708">
        <w:t>monthly</w:t>
      </w:r>
      <w:r w:rsidR="00096999">
        <w:t>.</w:t>
      </w:r>
    </w:p>
    <w:p w14:paraId="1700542A" w14:textId="2A899D7A" w:rsidR="00096999" w:rsidRDefault="00096999" w:rsidP="00163C8F">
      <w:pPr>
        <w:pStyle w:val="ListBullet"/>
        <w:numPr>
          <w:ilvl w:val="1"/>
          <w:numId w:val="21"/>
        </w:numPr>
      </w:pPr>
      <w:r>
        <w:t xml:space="preserve">Communicating with customers and sales reps via phone and email </w:t>
      </w:r>
      <w:r w:rsidR="00616708">
        <w:t>regarding</w:t>
      </w:r>
      <w:r>
        <w:t xml:space="preserve"> tool repair status, payment </w:t>
      </w:r>
      <w:r w:rsidR="00616708">
        <w:t>processing, or any other customer needs.</w:t>
      </w:r>
    </w:p>
    <w:p w14:paraId="7A9C1DAC" w14:textId="74C82DC7" w:rsidR="00E946D7" w:rsidRDefault="00DD3002" w:rsidP="00E946D7">
      <w:pPr>
        <w:pStyle w:val="ListBullet"/>
        <w:numPr>
          <w:ilvl w:val="1"/>
          <w:numId w:val="21"/>
        </w:numPr>
      </w:pPr>
      <w:r>
        <w:t>Assisting and teaching colleagues how to repair various new tools.</w:t>
      </w:r>
    </w:p>
    <w:p w14:paraId="3058DC75" w14:textId="465CBB9E" w:rsidR="00DE0017" w:rsidRDefault="00B10315" w:rsidP="00DE0017">
      <w:pPr>
        <w:pStyle w:val="ListBullet"/>
        <w:numPr>
          <w:ilvl w:val="1"/>
          <w:numId w:val="21"/>
        </w:numPr>
      </w:pPr>
      <w:r>
        <w:t>Always maintaining a clean and organized workstation</w:t>
      </w:r>
      <w:r w:rsidR="00DE0017">
        <w:t>.</w:t>
      </w:r>
    </w:p>
    <w:p w14:paraId="27D86612" w14:textId="7E05845F" w:rsidR="00DE0017" w:rsidRDefault="00DE0017" w:rsidP="00DE0017">
      <w:pPr>
        <w:pStyle w:val="ListBullet"/>
        <w:numPr>
          <w:ilvl w:val="1"/>
          <w:numId w:val="21"/>
        </w:numPr>
      </w:pPr>
      <w:r>
        <w:t>Stocking inventory when</w:t>
      </w:r>
      <w:r w:rsidR="00B10315">
        <w:t>ever</w:t>
      </w:r>
      <w:r>
        <w:t xml:space="preserve"> applicable.</w:t>
      </w:r>
    </w:p>
    <w:p w14:paraId="5EC177D1" w14:textId="181B0812" w:rsidR="00DD3002" w:rsidRDefault="002105DA" w:rsidP="00DD3002">
      <w:pPr>
        <w:pStyle w:val="ListBullet"/>
        <w:numPr>
          <w:ilvl w:val="1"/>
          <w:numId w:val="21"/>
        </w:numPr>
      </w:pPr>
      <w:r>
        <w:t xml:space="preserve">Helping </w:t>
      </w:r>
      <w:r w:rsidR="00957BFE">
        <w:t xml:space="preserve">colleagues with store front, shipping and </w:t>
      </w:r>
      <w:r>
        <w:t>receiving</w:t>
      </w:r>
      <w:r w:rsidR="00957BFE">
        <w:t>, when needed.</w:t>
      </w:r>
    </w:p>
    <w:p w14:paraId="7D472DF2" w14:textId="47F9EA6A" w:rsidR="00A5084E" w:rsidRDefault="00A5084E">
      <w:pPr>
        <w:pStyle w:val="Heading2"/>
        <w:rPr>
          <w:lang w:val="en-CA"/>
        </w:rPr>
      </w:pPr>
      <w:r>
        <w:t xml:space="preserve">customer service representative </w:t>
      </w:r>
      <w:r>
        <w:rPr>
          <w:lang w:val="en-CA"/>
        </w:rPr>
        <w:t xml:space="preserve">| milwaukee tools </w:t>
      </w:r>
      <w:r w:rsidR="006344F9">
        <w:rPr>
          <w:lang w:val="en-CA"/>
        </w:rPr>
        <w:t xml:space="preserve">| </w:t>
      </w:r>
      <w:r>
        <w:rPr>
          <w:lang w:val="en-CA"/>
        </w:rPr>
        <w:t>nov 2018</w:t>
      </w:r>
      <w:r w:rsidR="00041A0D">
        <w:rPr>
          <w:lang w:val="en-CA"/>
        </w:rPr>
        <w:t xml:space="preserve"> – </w:t>
      </w:r>
      <w:r w:rsidR="00E04EB2">
        <w:rPr>
          <w:lang w:val="en-CA"/>
        </w:rPr>
        <w:t>oct</w:t>
      </w:r>
      <w:r w:rsidR="00041A0D">
        <w:rPr>
          <w:lang w:val="en-CA"/>
        </w:rPr>
        <w:t xml:space="preserve"> 2019</w:t>
      </w:r>
    </w:p>
    <w:p w14:paraId="67157471" w14:textId="52A0E081" w:rsidR="00041A0D" w:rsidRDefault="00041A0D" w:rsidP="00041A0D">
      <w:pPr>
        <w:pStyle w:val="ListBullet"/>
      </w:pPr>
      <w:r>
        <w:t xml:space="preserve">Experience working as a customer service representative at the store front for the Milwaukee </w:t>
      </w:r>
      <w:r w:rsidR="00E04EB2">
        <w:t>Tools</w:t>
      </w:r>
      <w:r>
        <w:t xml:space="preserve"> </w:t>
      </w:r>
      <w:r w:rsidR="00616708">
        <w:t xml:space="preserve">Factory </w:t>
      </w:r>
      <w:r>
        <w:t>Service Centre</w:t>
      </w:r>
      <w:r w:rsidR="008C6F06">
        <w:t>.</w:t>
      </w:r>
      <w:r>
        <w:t xml:space="preserve"> </w:t>
      </w:r>
    </w:p>
    <w:p w14:paraId="35D8D9B9" w14:textId="24B312B5" w:rsidR="00041A0D" w:rsidRDefault="00041A0D" w:rsidP="00041A0D">
      <w:pPr>
        <w:pStyle w:val="ListBullet"/>
      </w:pPr>
      <w:r>
        <w:t xml:space="preserve">The position involves </w:t>
      </w:r>
      <w:r w:rsidR="00A33993">
        <w:t xml:space="preserve">running the store front, ensuring customer satisfaction, helping customers with questions and complaints, keeping a clean and tidy area as well as processing all instant </w:t>
      </w:r>
      <w:r w:rsidR="006344F9">
        <w:t>repairs.</w:t>
      </w:r>
    </w:p>
    <w:p w14:paraId="65B61F6E" w14:textId="500D7A63" w:rsidR="00A33993" w:rsidRDefault="00A33993" w:rsidP="00041A0D">
      <w:pPr>
        <w:pStyle w:val="ListBullet"/>
      </w:pPr>
      <w:r>
        <w:t>Responsibilities included:</w:t>
      </w:r>
    </w:p>
    <w:p w14:paraId="67D38A45" w14:textId="551E6DF7" w:rsidR="0061208B" w:rsidRDefault="0061208B" w:rsidP="0061208B">
      <w:pPr>
        <w:pStyle w:val="ListBullet"/>
        <w:numPr>
          <w:ilvl w:val="1"/>
          <w:numId w:val="21"/>
        </w:numPr>
      </w:pPr>
      <w:r>
        <w:t>Ensuring the</w:t>
      </w:r>
      <w:r w:rsidR="006344F9">
        <w:t xml:space="preserve"> store</w:t>
      </w:r>
      <w:r>
        <w:t xml:space="preserve"> front is clean, stocked and well organized</w:t>
      </w:r>
      <w:r w:rsidR="006344F9">
        <w:t>.</w:t>
      </w:r>
    </w:p>
    <w:p w14:paraId="71A84273" w14:textId="0B6D8BB4" w:rsidR="0061208B" w:rsidRDefault="006344F9" w:rsidP="0061208B">
      <w:pPr>
        <w:pStyle w:val="ListBullet"/>
        <w:numPr>
          <w:ilvl w:val="1"/>
          <w:numId w:val="21"/>
        </w:numPr>
      </w:pPr>
      <w:r>
        <w:t>Providing customers with their completed repairs.</w:t>
      </w:r>
    </w:p>
    <w:p w14:paraId="5082662F" w14:textId="6BC671B2" w:rsidR="0061208B" w:rsidRDefault="0061208B" w:rsidP="0061208B">
      <w:pPr>
        <w:pStyle w:val="ListBullet"/>
        <w:numPr>
          <w:ilvl w:val="1"/>
          <w:numId w:val="21"/>
        </w:numPr>
      </w:pPr>
      <w:r>
        <w:t>Signing in tools and processing instant repairs over the counter</w:t>
      </w:r>
      <w:r w:rsidR="006344F9">
        <w:t>.</w:t>
      </w:r>
    </w:p>
    <w:p w14:paraId="1DC26C9E" w14:textId="3C1D6831" w:rsidR="00E04EB2" w:rsidRDefault="006344F9" w:rsidP="00B10315">
      <w:pPr>
        <w:pStyle w:val="ListBullet"/>
        <w:numPr>
          <w:ilvl w:val="1"/>
          <w:numId w:val="21"/>
        </w:numPr>
      </w:pPr>
      <w:r>
        <w:t>Addressing customer</w:t>
      </w:r>
      <w:r w:rsidR="00B10315">
        <w:t xml:space="preserve"> and </w:t>
      </w:r>
      <w:r w:rsidR="00957BFE">
        <w:t>salespersons</w:t>
      </w:r>
      <w:r>
        <w:t xml:space="preserve"> needs via phone and in-person.</w:t>
      </w:r>
    </w:p>
    <w:p w14:paraId="2F855ED9" w14:textId="62F41F4B" w:rsidR="006344F9" w:rsidRPr="006344F9" w:rsidRDefault="006344F9" w:rsidP="00041A0D">
      <w:pPr>
        <w:pStyle w:val="ListBullet"/>
        <w:numPr>
          <w:ilvl w:val="1"/>
          <w:numId w:val="21"/>
        </w:numPr>
      </w:pPr>
      <w:r>
        <w:t xml:space="preserve">Opening and </w:t>
      </w:r>
      <w:r w:rsidR="00B10315">
        <w:t>closing</w:t>
      </w:r>
      <w:r>
        <w:t xml:space="preserve"> the </w:t>
      </w:r>
      <w:r w:rsidR="00B10315">
        <w:t>Service Centre</w:t>
      </w:r>
      <w:r>
        <w:t xml:space="preserve"> according to schedule. </w:t>
      </w:r>
    </w:p>
    <w:p w14:paraId="01280EDC" w14:textId="61AAD0A5" w:rsidR="006270A9" w:rsidRDefault="00C0764E">
      <w:pPr>
        <w:pStyle w:val="Heading2"/>
      </w:pPr>
      <w:r>
        <w:t xml:space="preserve">supervisor/ </w:t>
      </w:r>
      <w:r w:rsidR="00131C33">
        <w:t>Keyholder</w:t>
      </w:r>
      <w:r>
        <w:t xml:space="preserve"> </w:t>
      </w:r>
      <w:r w:rsidR="009D5933">
        <w:t>| </w:t>
      </w:r>
      <w:bookmarkEnd w:id="0"/>
      <w:r>
        <w:t xml:space="preserve">Hero certified burgers </w:t>
      </w:r>
      <w:r w:rsidR="009D5933">
        <w:t>| </w:t>
      </w:r>
      <w:r w:rsidR="00710560">
        <w:t>apr 2017-</w:t>
      </w:r>
      <w:r w:rsidR="00041A0D">
        <w:t>nov</w:t>
      </w:r>
      <w:r w:rsidR="008C6F06">
        <w:t xml:space="preserve"> 2018</w:t>
      </w:r>
    </w:p>
    <w:p w14:paraId="78CEB10F" w14:textId="0565E203" w:rsidR="006270A9" w:rsidRDefault="00710560">
      <w:pPr>
        <w:pStyle w:val="ListBullet"/>
      </w:pPr>
      <w:r>
        <w:t xml:space="preserve">Experience working as </w:t>
      </w:r>
      <w:r w:rsidR="00C0764E">
        <w:t xml:space="preserve">both a crew member and a team supervisor at Hero Certified Burgers. </w:t>
      </w:r>
    </w:p>
    <w:p w14:paraId="2C6B93EC" w14:textId="53B4B1D0" w:rsidR="00EF0740" w:rsidRDefault="00EF0740">
      <w:pPr>
        <w:pStyle w:val="ListBullet"/>
      </w:pPr>
      <w:r>
        <w:t xml:space="preserve">The position involves working to run </w:t>
      </w:r>
      <w:r w:rsidR="00C0764E">
        <w:t xml:space="preserve">the dine-in and take-out restaurant as well as process online orders as well as </w:t>
      </w:r>
      <w:r>
        <w:t xml:space="preserve">supervise the </w:t>
      </w:r>
      <w:r w:rsidR="00C0764E">
        <w:t>team on shift</w:t>
      </w:r>
      <w:r w:rsidR="00131C33">
        <w:t>, acting as the lead customer service representative.</w:t>
      </w:r>
    </w:p>
    <w:p w14:paraId="1B1F127A" w14:textId="14A40A7A" w:rsidR="00EF0740" w:rsidRDefault="00772776">
      <w:pPr>
        <w:pStyle w:val="ListBullet"/>
      </w:pPr>
      <w:r>
        <w:t>R</w:t>
      </w:r>
      <w:r w:rsidR="00EF0740">
        <w:t>esponsibilities included</w:t>
      </w:r>
      <w:r w:rsidR="00394D94">
        <w:t>:</w:t>
      </w:r>
    </w:p>
    <w:p w14:paraId="05B17A88" w14:textId="3A03F89C" w:rsidR="00C0764E" w:rsidRDefault="00C0764E" w:rsidP="00EF0740">
      <w:pPr>
        <w:pStyle w:val="ListBullet"/>
        <w:numPr>
          <w:ilvl w:val="1"/>
          <w:numId w:val="21"/>
        </w:numPr>
      </w:pPr>
      <w:r>
        <w:t xml:space="preserve">Cooking and preparing food to high quality standards. </w:t>
      </w:r>
    </w:p>
    <w:p w14:paraId="456555E2" w14:textId="16D0D04A" w:rsidR="00C0764E" w:rsidRDefault="00C0764E" w:rsidP="00EF0740">
      <w:pPr>
        <w:pStyle w:val="ListBullet"/>
        <w:numPr>
          <w:ilvl w:val="1"/>
          <w:numId w:val="21"/>
        </w:numPr>
      </w:pPr>
      <w:r>
        <w:t>Working the front providing customer service and taking orders</w:t>
      </w:r>
    </w:p>
    <w:p w14:paraId="3BBF8321" w14:textId="6648DC1E" w:rsidR="00772776" w:rsidRDefault="00C0764E" w:rsidP="00131C33">
      <w:pPr>
        <w:pStyle w:val="ListBullet"/>
        <w:numPr>
          <w:ilvl w:val="1"/>
          <w:numId w:val="21"/>
        </w:numPr>
      </w:pPr>
      <w:r>
        <w:t>Training new associates a</w:t>
      </w:r>
      <w:r w:rsidR="00131C33">
        <w:t xml:space="preserve">s well as </w:t>
      </w:r>
      <w:r w:rsidR="00772776">
        <w:t>supervis</w:t>
      </w:r>
      <w:r>
        <w:t>ing</w:t>
      </w:r>
      <w:r w:rsidR="00772776">
        <w:t xml:space="preserve"> </w:t>
      </w:r>
      <w:r w:rsidR="00131C33">
        <w:t xml:space="preserve">and assisting </w:t>
      </w:r>
      <w:r w:rsidR="00772776">
        <w:t>all current associates</w:t>
      </w:r>
    </w:p>
    <w:p w14:paraId="3F78E996" w14:textId="52DA2CFA" w:rsidR="00C0764E" w:rsidRDefault="00C0764E" w:rsidP="00EF0740">
      <w:pPr>
        <w:pStyle w:val="ListBullet"/>
        <w:numPr>
          <w:ilvl w:val="1"/>
          <w:numId w:val="21"/>
        </w:numPr>
      </w:pPr>
      <w:r>
        <w:t xml:space="preserve">Conducting interviews and recruitment. </w:t>
      </w:r>
    </w:p>
    <w:p w14:paraId="3D165D6F" w14:textId="54882E65" w:rsidR="00772776" w:rsidRDefault="00C0764E" w:rsidP="00EF0740">
      <w:pPr>
        <w:pStyle w:val="ListBullet"/>
        <w:numPr>
          <w:ilvl w:val="1"/>
          <w:numId w:val="21"/>
        </w:numPr>
      </w:pPr>
      <w:r>
        <w:t xml:space="preserve"> Basic s</w:t>
      </w:r>
      <w:r w:rsidR="00772776">
        <w:t xml:space="preserve">cheduling </w:t>
      </w:r>
      <w:r>
        <w:t xml:space="preserve">and assistance with ordering and inventory as well as product receiving </w:t>
      </w:r>
    </w:p>
    <w:p w14:paraId="3330A677" w14:textId="6B322AB2" w:rsidR="0091394A" w:rsidRDefault="00772776" w:rsidP="0091394A">
      <w:pPr>
        <w:pStyle w:val="ListBullet"/>
        <w:numPr>
          <w:ilvl w:val="1"/>
          <w:numId w:val="21"/>
        </w:numPr>
      </w:pPr>
      <w:r>
        <w:t>Communicating and working directly with the</w:t>
      </w:r>
      <w:r w:rsidR="00131C33">
        <w:t xml:space="preserve"> Manager</w:t>
      </w:r>
      <w:r>
        <w:t xml:space="preserve"> to utilize all resources to deliver </w:t>
      </w:r>
      <w:r w:rsidR="00131C33">
        <w:t xml:space="preserve">the best experience. </w:t>
      </w:r>
    </w:p>
    <w:p w14:paraId="7C183B23" w14:textId="0BACFB40" w:rsidR="00710560" w:rsidRDefault="00772776" w:rsidP="00394D94">
      <w:pPr>
        <w:pStyle w:val="ListBullet"/>
        <w:numPr>
          <w:ilvl w:val="1"/>
          <w:numId w:val="21"/>
        </w:numPr>
      </w:pPr>
      <w:r>
        <w:t xml:space="preserve">Ensuring </w:t>
      </w:r>
      <w:r w:rsidR="00394D94">
        <w:t>all</w:t>
      </w:r>
      <w:r>
        <w:t xml:space="preserve"> th</w:t>
      </w:r>
      <w:r w:rsidR="00131C33">
        <w:t xml:space="preserve">e restaurant and prep areas are sanitary, </w:t>
      </w:r>
      <w:r w:rsidR="00B10315">
        <w:t>tidy,</w:t>
      </w:r>
      <w:r w:rsidR="00131C33">
        <w:t xml:space="preserve"> and well stocked. </w:t>
      </w:r>
      <w:r>
        <w:t xml:space="preserve"> </w:t>
      </w:r>
    </w:p>
    <w:p w14:paraId="6173FB36" w14:textId="76426B23" w:rsidR="0091394A" w:rsidRDefault="0091394A" w:rsidP="00394D94">
      <w:pPr>
        <w:pStyle w:val="ListBullet"/>
        <w:numPr>
          <w:ilvl w:val="1"/>
          <w:numId w:val="21"/>
        </w:numPr>
      </w:pPr>
      <w:r>
        <w:t xml:space="preserve">Opening and closing the restaurant, </w:t>
      </w:r>
      <w:r w:rsidR="00B10315">
        <w:t>counting,</w:t>
      </w:r>
      <w:r>
        <w:t xml:space="preserve"> and </w:t>
      </w:r>
      <w:r w:rsidR="002105DA">
        <w:t>balancing the</w:t>
      </w:r>
      <w:r>
        <w:t xml:space="preserve"> cash registers. </w:t>
      </w:r>
    </w:p>
    <w:p w14:paraId="7DAEF5AC" w14:textId="1265C8A0" w:rsidR="00FB4BF4" w:rsidRDefault="0091394A" w:rsidP="00FB4BF4">
      <w:pPr>
        <w:pStyle w:val="Heading2"/>
      </w:pPr>
      <w:r>
        <w:t xml:space="preserve">Team Member/Customer Service </w:t>
      </w:r>
      <w:r w:rsidR="00FB4BF4">
        <w:t>| </w:t>
      </w:r>
      <w:r>
        <w:t>Tim HOrtons</w:t>
      </w:r>
      <w:r w:rsidR="00FB4BF4">
        <w:t xml:space="preserve"> | </w:t>
      </w:r>
      <w:r>
        <w:t>2016</w:t>
      </w:r>
    </w:p>
    <w:p w14:paraId="3C13B076" w14:textId="7A7C202E" w:rsidR="0091394A" w:rsidRDefault="00FB4BF4" w:rsidP="0091394A">
      <w:pPr>
        <w:pStyle w:val="ListParagraph"/>
        <w:numPr>
          <w:ilvl w:val="0"/>
          <w:numId w:val="25"/>
        </w:numPr>
      </w:pPr>
      <w:r>
        <w:t>Experience working as a</w:t>
      </w:r>
      <w:r w:rsidR="0091394A">
        <w:t xml:space="preserve"> Team Member of Tim Hortons requiring working both the front cash, drive-thru and prep stations/kitchen</w:t>
      </w:r>
    </w:p>
    <w:p w14:paraId="22520CEB" w14:textId="2F50322E" w:rsidR="00FB4BF4" w:rsidRDefault="006C00B4" w:rsidP="00FB4BF4">
      <w:pPr>
        <w:pStyle w:val="ListParagraph"/>
        <w:numPr>
          <w:ilvl w:val="0"/>
          <w:numId w:val="25"/>
        </w:numPr>
      </w:pPr>
      <w:r>
        <w:t>Responsibilities</w:t>
      </w:r>
      <w:r w:rsidR="0091394A">
        <w:t xml:space="preserve"> included:</w:t>
      </w:r>
    </w:p>
    <w:p w14:paraId="097D2E6C" w14:textId="0EB5A207" w:rsidR="0091394A" w:rsidRDefault="0091394A" w:rsidP="0091394A">
      <w:pPr>
        <w:pStyle w:val="ListParagraph"/>
        <w:numPr>
          <w:ilvl w:val="1"/>
          <w:numId w:val="25"/>
        </w:numPr>
      </w:pPr>
      <w:r>
        <w:t xml:space="preserve">Taking orders, providing excellent and quick customer service </w:t>
      </w:r>
    </w:p>
    <w:p w14:paraId="69158F3A" w14:textId="1A3A7F18" w:rsidR="0091394A" w:rsidRDefault="0091394A" w:rsidP="0091394A">
      <w:pPr>
        <w:pStyle w:val="ListParagraph"/>
        <w:numPr>
          <w:ilvl w:val="1"/>
          <w:numId w:val="25"/>
        </w:numPr>
      </w:pPr>
      <w:r>
        <w:t>Dealing with difficult customers in busy and understaffed periods.</w:t>
      </w:r>
    </w:p>
    <w:p w14:paraId="512A8C1E" w14:textId="3815214A" w:rsidR="0091394A" w:rsidRDefault="0091394A" w:rsidP="0091394A">
      <w:pPr>
        <w:pStyle w:val="ListParagraph"/>
        <w:numPr>
          <w:ilvl w:val="1"/>
          <w:numId w:val="25"/>
        </w:numPr>
      </w:pPr>
      <w:r>
        <w:t xml:space="preserve">Preparing orders handling food </w:t>
      </w:r>
      <w:proofErr w:type="gramStart"/>
      <w:r>
        <w:t>with regard to</w:t>
      </w:r>
      <w:proofErr w:type="gramEnd"/>
      <w:r>
        <w:t xml:space="preserve"> sanitation standards</w:t>
      </w:r>
    </w:p>
    <w:p w14:paraId="1DAADF6A" w14:textId="476F3A63" w:rsidR="0091394A" w:rsidRDefault="0091394A" w:rsidP="0091394A">
      <w:pPr>
        <w:pStyle w:val="ListParagraph"/>
        <w:numPr>
          <w:ilvl w:val="1"/>
          <w:numId w:val="25"/>
        </w:numPr>
      </w:pPr>
      <w:r>
        <w:t>Working drive</w:t>
      </w:r>
      <w:r w:rsidR="006C00B4">
        <w:t xml:space="preserve">-thru </w:t>
      </w:r>
    </w:p>
    <w:p w14:paraId="4FFBA686" w14:textId="3B7817A3" w:rsidR="006C00B4" w:rsidRDefault="006C00B4" w:rsidP="006C00B4">
      <w:pPr>
        <w:pStyle w:val="ListParagraph"/>
        <w:numPr>
          <w:ilvl w:val="1"/>
          <w:numId w:val="25"/>
        </w:numPr>
      </w:pPr>
      <w:r>
        <w:t xml:space="preserve">Cleaning the kitchen, washrooms as well as restaurant space. </w:t>
      </w:r>
    </w:p>
    <w:p w14:paraId="48A1B735" w14:textId="7B82F6A9" w:rsidR="006270A9" w:rsidRDefault="006C00B4">
      <w:pPr>
        <w:pStyle w:val="Heading2"/>
      </w:pPr>
      <w:r w:rsidRPr="006C00B4">
        <w:lastRenderedPageBreak/>
        <w:t>CASHIER/CUSTOMER SERVICE/MEAT CLERK</w:t>
      </w:r>
      <w:r w:rsidR="009D5933">
        <w:t>| </w:t>
      </w:r>
      <w:r>
        <w:t xml:space="preserve">valumart </w:t>
      </w:r>
      <w:r w:rsidR="009D5933">
        <w:t>| </w:t>
      </w:r>
      <w:r w:rsidR="00263225">
        <w:t>201</w:t>
      </w:r>
      <w:r>
        <w:t>4</w:t>
      </w:r>
      <w:r w:rsidR="00263225">
        <w:t>- 201</w:t>
      </w:r>
      <w:r>
        <w:t>5</w:t>
      </w:r>
    </w:p>
    <w:p w14:paraId="7EFE5214" w14:textId="22D9A6A5" w:rsidR="00263225" w:rsidRDefault="00263225" w:rsidP="00263225">
      <w:pPr>
        <w:pStyle w:val="ListBullet"/>
      </w:pPr>
      <w:r>
        <w:t>Experience working as a</w:t>
      </w:r>
      <w:r w:rsidR="006C00B4">
        <w:t xml:space="preserve"> cashier and customer service associate in the front end of </w:t>
      </w:r>
      <w:proofErr w:type="spellStart"/>
      <w:r w:rsidR="006C00B4">
        <w:t>ValuMart</w:t>
      </w:r>
      <w:proofErr w:type="spellEnd"/>
      <w:r w:rsidR="006C00B4">
        <w:t xml:space="preserve"> as well as a meat clerk working in the </w:t>
      </w:r>
      <w:r w:rsidR="005B653D">
        <w:t xml:space="preserve">meat </w:t>
      </w:r>
      <w:r w:rsidR="006C00B4">
        <w:t xml:space="preserve">department. </w:t>
      </w:r>
    </w:p>
    <w:p w14:paraId="7D9FC3B2" w14:textId="392E48B9" w:rsidR="00263225" w:rsidRDefault="006B67E8" w:rsidP="00263225">
      <w:pPr>
        <w:pStyle w:val="ListBullet"/>
      </w:pPr>
      <w:r>
        <w:t>Responsibilities</w:t>
      </w:r>
      <w:r w:rsidR="006C00B4">
        <w:t xml:space="preserve"> Included</w:t>
      </w:r>
      <w:r>
        <w:t>:</w:t>
      </w:r>
    </w:p>
    <w:p w14:paraId="19AE04A3" w14:textId="286E6E10" w:rsidR="006C00B4" w:rsidRDefault="006C00B4" w:rsidP="006C00B4">
      <w:pPr>
        <w:pStyle w:val="ListBullet"/>
        <w:numPr>
          <w:ilvl w:val="1"/>
          <w:numId w:val="21"/>
        </w:numPr>
      </w:pPr>
      <w:r>
        <w:t>Cashing out customer with a positive and friendly attitude</w:t>
      </w:r>
      <w:r w:rsidR="007D6C48">
        <w:t>.</w:t>
      </w:r>
    </w:p>
    <w:p w14:paraId="75237C5F" w14:textId="77777777" w:rsidR="006B67E8" w:rsidRDefault="006B67E8" w:rsidP="006B67E8">
      <w:pPr>
        <w:pStyle w:val="ListBullet"/>
        <w:numPr>
          <w:ilvl w:val="1"/>
          <w:numId w:val="21"/>
        </w:numPr>
      </w:pPr>
      <w:r w:rsidRPr="006B67E8">
        <w:t>Ensuring each Customer receives a friendly, accurate and professional servic</w:t>
      </w:r>
      <w:r>
        <w:t>e by answering all questions and taking all the steps possible to ensure satisfaction.</w:t>
      </w:r>
    </w:p>
    <w:p w14:paraId="6D673A53" w14:textId="0BFDF360" w:rsidR="006B67E8" w:rsidRDefault="006B67E8" w:rsidP="006B67E8">
      <w:pPr>
        <w:pStyle w:val="ListBullet"/>
        <w:numPr>
          <w:ilvl w:val="1"/>
          <w:numId w:val="21"/>
        </w:numPr>
      </w:pPr>
      <w:r>
        <w:t>Processing all</w:t>
      </w:r>
      <w:r w:rsidRPr="006B67E8">
        <w:t xml:space="preserve"> refund and exchange</w:t>
      </w:r>
      <w:r>
        <w:t>s according to</w:t>
      </w:r>
      <w:r w:rsidRPr="006B67E8">
        <w:t xml:space="preserve"> polic</w:t>
      </w:r>
      <w:r>
        <w:t>y</w:t>
      </w:r>
      <w:r w:rsidR="007D6C48">
        <w:t>.</w:t>
      </w:r>
    </w:p>
    <w:p w14:paraId="7CE1305F" w14:textId="5CB44D15" w:rsidR="00DF78AD" w:rsidRDefault="00DF78AD" w:rsidP="00DF78AD">
      <w:pPr>
        <w:pStyle w:val="ListBullet"/>
        <w:numPr>
          <w:ilvl w:val="1"/>
          <w:numId w:val="21"/>
        </w:numPr>
      </w:pPr>
      <w:r>
        <w:t>Sanitizing, maintaining and closing the meat department alone</w:t>
      </w:r>
      <w:r w:rsidR="007D6C48">
        <w:t>.</w:t>
      </w:r>
    </w:p>
    <w:p w14:paraId="66099BB4" w14:textId="68F3669C" w:rsidR="00DF78AD" w:rsidRDefault="00DF78AD" w:rsidP="00DF78AD">
      <w:pPr>
        <w:pStyle w:val="ListBullet"/>
        <w:numPr>
          <w:ilvl w:val="1"/>
          <w:numId w:val="21"/>
        </w:numPr>
      </w:pPr>
      <w:r>
        <w:t>Serving customers from the meat counter and with prompt and courteous service</w:t>
      </w:r>
      <w:r w:rsidR="007D6C48">
        <w:t>.</w:t>
      </w:r>
    </w:p>
    <w:p w14:paraId="45594156" w14:textId="0729C83C" w:rsidR="006C00B4" w:rsidRDefault="00DF78AD" w:rsidP="00DF78AD">
      <w:pPr>
        <w:pStyle w:val="ListBullet"/>
        <w:numPr>
          <w:ilvl w:val="1"/>
          <w:numId w:val="21"/>
        </w:numPr>
      </w:pPr>
      <w:r>
        <w:t>Organized products on display, restocked and rotated products as necessary</w:t>
      </w:r>
      <w:r w:rsidR="007D6C48">
        <w:t>.</w:t>
      </w:r>
    </w:p>
    <w:p w14:paraId="038E09E4" w14:textId="74224D11" w:rsidR="00DF78AD" w:rsidRDefault="00DF78AD" w:rsidP="00DF78AD">
      <w:pPr>
        <w:pStyle w:val="ListBullet"/>
        <w:numPr>
          <w:ilvl w:val="1"/>
          <w:numId w:val="21"/>
        </w:numPr>
      </w:pPr>
      <w:r>
        <w:t>Cut and prepared products adhering to safety standards</w:t>
      </w:r>
      <w:r w:rsidR="007D6C48">
        <w:t>.</w:t>
      </w:r>
    </w:p>
    <w:p w14:paraId="62F37F9B" w14:textId="42136B46" w:rsidR="00935E09" w:rsidRDefault="00935E09" w:rsidP="00935E09">
      <w:pPr>
        <w:pStyle w:val="ListBullet"/>
        <w:numPr>
          <w:ilvl w:val="0"/>
          <w:numId w:val="0"/>
        </w:numPr>
        <w:ind w:left="216" w:hanging="216"/>
      </w:pPr>
    </w:p>
    <w:p w14:paraId="7E073105" w14:textId="77777777" w:rsidR="00935E09" w:rsidRDefault="00935E09" w:rsidP="00935E09">
      <w:pPr>
        <w:pStyle w:val="ListBullet"/>
        <w:numPr>
          <w:ilvl w:val="0"/>
          <w:numId w:val="0"/>
        </w:numPr>
        <w:ind w:left="216" w:hanging="216"/>
      </w:pPr>
    </w:p>
    <w:p w14:paraId="72EE5E50" w14:textId="77777777" w:rsidR="00831389" w:rsidRDefault="00831389" w:rsidP="00BC7263">
      <w:pPr>
        <w:pStyle w:val="ListBullet"/>
        <w:numPr>
          <w:ilvl w:val="0"/>
          <w:numId w:val="0"/>
        </w:numPr>
        <w:ind w:left="216"/>
        <w:rPr>
          <w:szCs w:val="21"/>
        </w:rPr>
      </w:pPr>
    </w:p>
    <w:p w14:paraId="015E0F70" w14:textId="77777777" w:rsidR="00831389" w:rsidRDefault="00831389" w:rsidP="00BC7263">
      <w:pPr>
        <w:pStyle w:val="ListBullet"/>
        <w:numPr>
          <w:ilvl w:val="0"/>
          <w:numId w:val="0"/>
        </w:numPr>
        <w:ind w:left="216"/>
        <w:rPr>
          <w:szCs w:val="21"/>
        </w:rPr>
      </w:pPr>
    </w:p>
    <w:p w14:paraId="0C99335A" w14:textId="77777777" w:rsidR="00831389" w:rsidRDefault="00831389" w:rsidP="00BC7263">
      <w:pPr>
        <w:pStyle w:val="ListBullet"/>
        <w:numPr>
          <w:ilvl w:val="0"/>
          <w:numId w:val="0"/>
        </w:numPr>
        <w:ind w:left="216"/>
        <w:rPr>
          <w:szCs w:val="21"/>
        </w:rPr>
      </w:pPr>
    </w:p>
    <w:p w14:paraId="65CD3061" w14:textId="77777777" w:rsidR="00831389" w:rsidRDefault="00831389" w:rsidP="00BC7263">
      <w:pPr>
        <w:pStyle w:val="ListBullet"/>
        <w:numPr>
          <w:ilvl w:val="0"/>
          <w:numId w:val="0"/>
        </w:numPr>
        <w:ind w:left="216"/>
        <w:rPr>
          <w:szCs w:val="21"/>
        </w:rPr>
      </w:pPr>
    </w:p>
    <w:p w14:paraId="41506024" w14:textId="77777777" w:rsidR="00831389" w:rsidRDefault="00831389" w:rsidP="00BC7263">
      <w:pPr>
        <w:pStyle w:val="ListBullet"/>
        <w:numPr>
          <w:ilvl w:val="0"/>
          <w:numId w:val="0"/>
        </w:numPr>
        <w:ind w:left="216"/>
        <w:rPr>
          <w:szCs w:val="21"/>
        </w:rPr>
      </w:pPr>
    </w:p>
    <w:p w14:paraId="6647A04C" w14:textId="77777777" w:rsidR="00831389" w:rsidRDefault="00831389" w:rsidP="00BC7263">
      <w:pPr>
        <w:pStyle w:val="ListBullet"/>
        <w:numPr>
          <w:ilvl w:val="0"/>
          <w:numId w:val="0"/>
        </w:numPr>
        <w:ind w:left="216"/>
        <w:rPr>
          <w:szCs w:val="21"/>
        </w:rPr>
      </w:pPr>
    </w:p>
    <w:p w14:paraId="1F9B254F" w14:textId="77777777" w:rsidR="00831389" w:rsidRDefault="00831389" w:rsidP="00BC7263">
      <w:pPr>
        <w:pStyle w:val="ListBullet"/>
        <w:numPr>
          <w:ilvl w:val="0"/>
          <w:numId w:val="0"/>
        </w:numPr>
        <w:ind w:left="216"/>
        <w:rPr>
          <w:szCs w:val="21"/>
        </w:rPr>
      </w:pPr>
    </w:p>
    <w:p w14:paraId="0E91F3E7" w14:textId="77777777" w:rsidR="00831389" w:rsidRDefault="00831389" w:rsidP="00BC7263">
      <w:pPr>
        <w:pStyle w:val="ListBullet"/>
        <w:numPr>
          <w:ilvl w:val="0"/>
          <w:numId w:val="0"/>
        </w:numPr>
        <w:ind w:left="216"/>
        <w:rPr>
          <w:szCs w:val="21"/>
        </w:rPr>
      </w:pPr>
    </w:p>
    <w:p w14:paraId="7DE13CEA" w14:textId="77777777" w:rsidR="00831389" w:rsidRDefault="00831389" w:rsidP="00BC7263">
      <w:pPr>
        <w:pStyle w:val="ListBullet"/>
        <w:numPr>
          <w:ilvl w:val="0"/>
          <w:numId w:val="0"/>
        </w:numPr>
        <w:ind w:left="216"/>
        <w:rPr>
          <w:szCs w:val="21"/>
        </w:rPr>
      </w:pPr>
    </w:p>
    <w:p w14:paraId="7FB403B1" w14:textId="77777777" w:rsidR="00831389" w:rsidRDefault="00831389" w:rsidP="00BC7263">
      <w:pPr>
        <w:pStyle w:val="ListBullet"/>
        <w:numPr>
          <w:ilvl w:val="0"/>
          <w:numId w:val="0"/>
        </w:numPr>
        <w:ind w:left="216"/>
        <w:rPr>
          <w:szCs w:val="21"/>
        </w:rPr>
      </w:pPr>
    </w:p>
    <w:p w14:paraId="3B6C2C60" w14:textId="77777777" w:rsidR="00831389" w:rsidRDefault="00831389" w:rsidP="00BC7263">
      <w:pPr>
        <w:pStyle w:val="ListBullet"/>
        <w:numPr>
          <w:ilvl w:val="0"/>
          <w:numId w:val="0"/>
        </w:numPr>
        <w:ind w:left="216"/>
        <w:rPr>
          <w:szCs w:val="21"/>
        </w:rPr>
      </w:pPr>
    </w:p>
    <w:p w14:paraId="570C39E7" w14:textId="77777777" w:rsidR="00831389" w:rsidRDefault="00831389" w:rsidP="00BC7263">
      <w:pPr>
        <w:pStyle w:val="ListBullet"/>
        <w:numPr>
          <w:ilvl w:val="0"/>
          <w:numId w:val="0"/>
        </w:numPr>
        <w:ind w:left="216"/>
        <w:rPr>
          <w:szCs w:val="21"/>
        </w:rPr>
      </w:pPr>
    </w:p>
    <w:p w14:paraId="6D58394B" w14:textId="77777777" w:rsidR="00831389" w:rsidRDefault="00831389" w:rsidP="00BC7263">
      <w:pPr>
        <w:pStyle w:val="ListBullet"/>
        <w:numPr>
          <w:ilvl w:val="0"/>
          <w:numId w:val="0"/>
        </w:numPr>
        <w:ind w:left="216"/>
        <w:rPr>
          <w:szCs w:val="21"/>
        </w:rPr>
      </w:pPr>
    </w:p>
    <w:p w14:paraId="0B46464A" w14:textId="77777777" w:rsidR="00831389" w:rsidRDefault="00831389" w:rsidP="00BC7263">
      <w:pPr>
        <w:pStyle w:val="ListBullet"/>
        <w:numPr>
          <w:ilvl w:val="0"/>
          <w:numId w:val="0"/>
        </w:numPr>
        <w:ind w:left="216"/>
        <w:rPr>
          <w:szCs w:val="21"/>
        </w:rPr>
      </w:pPr>
    </w:p>
    <w:p w14:paraId="71596A4C" w14:textId="77777777" w:rsidR="00831389" w:rsidRDefault="00831389" w:rsidP="00BC7263">
      <w:pPr>
        <w:pStyle w:val="ListBullet"/>
        <w:numPr>
          <w:ilvl w:val="0"/>
          <w:numId w:val="0"/>
        </w:numPr>
        <w:ind w:left="216"/>
        <w:rPr>
          <w:szCs w:val="21"/>
        </w:rPr>
      </w:pPr>
    </w:p>
    <w:p w14:paraId="285E8343" w14:textId="77777777" w:rsidR="00831389" w:rsidRDefault="00831389" w:rsidP="00BC7263">
      <w:pPr>
        <w:pStyle w:val="ListBullet"/>
        <w:numPr>
          <w:ilvl w:val="0"/>
          <w:numId w:val="0"/>
        </w:numPr>
        <w:ind w:left="216"/>
        <w:rPr>
          <w:szCs w:val="21"/>
        </w:rPr>
      </w:pPr>
    </w:p>
    <w:p w14:paraId="0BB2E1B5" w14:textId="77777777" w:rsidR="00831389" w:rsidRDefault="00831389" w:rsidP="00BC7263">
      <w:pPr>
        <w:pStyle w:val="ListBullet"/>
        <w:numPr>
          <w:ilvl w:val="0"/>
          <w:numId w:val="0"/>
        </w:numPr>
        <w:ind w:left="216"/>
        <w:rPr>
          <w:szCs w:val="21"/>
        </w:rPr>
      </w:pPr>
    </w:p>
    <w:p w14:paraId="0362F719" w14:textId="77777777" w:rsidR="00831389" w:rsidRDefault="00831389" w:rsidP="00BC7263">
      <w:pPr>
        <w:pStyle w:val="ListBullet"/>
        <w:numPr>
          <w:ilvl w:val="0"/>
          <w:numId w:val="0"/>
        </w:numPr>
        <w:ind w:left="216"/>
        <w:rPr>
          <w:szCs w:val="21"/>
        </w:rPr>
      </w:pPr>
    </w:p>
    <w:p w14:paraId="61928A14" w14:textId="77777777" w:rsidR="00831389" w:rsidRDefault="00831389" w:rsidP="00BC7263">
      <w:pPr>
        <w:pStyle w:val="ListBullet"/>
        <w:numPr>
          <w:ilvl w:val="0"/>
          <w:numId w:val="0"/>
        </w:numPr>
        <w:ind w:left="216"/>
        <w:rPr>
          <w:szCs w:val="21"/>
        </w:rPr>
      </w:pPr>
    </w:p>
    <w:p w14:paraId="0ECA8C06" w14:textId="77777777" w:rsidR="00831389" w:rsidRDefault="00831389" w:rsidP="00BC7263">
      <w:pPr>
        <w:pStyle w:val="ListBullet"/>
        <w:numPr>
          <w:ilvl w:val="0"/>
          <w:numId w:val="0"/>
        </w:numPr>
        <w:ind w:left="216"/>
        <w:rPr>
          <w:szCs w:val="21"/>
        </w:rPr>
      </w:pPr>
    </w:p>
    <w:p w14:paraId="0E55DE06" w14:textId="77777777" w:rsidR="00831389" w:rsidRDefault="00831389" w:rsidP="00BC7263">
      <w:pPr>
        <w:pStyle w:val="ListBullet"/>
        <w:numPr>
          <w:ilvl w:val="0"/>
          <w:numId w:val="0"/>
        </w:numPr>
        <w:ind w:left="216"/>
        <w:rPr>
          <w:szCs w:val="21"/>
        </w:rPr>
      </w:pPr>
    </w:p>
    <w:p w14:paraId="3F84DA85" w14:textId="77777777" w:rsidR="00831389" w:rsidRDefault="00831389" w:rsidP="00BC7263">
      <w:pPr>
        <w:pStyle w:val="ListBullet"/>
        <w:numPr>
          <w:ilvl w:val="0"/>
          <w:numId w:val="0"/>
        </w:numPr>
        <w:ind w:left="216"/>
        <w:rPr>
          <w:szCs w:val="21"/>
        </w:rPr>
      </w:pPr>
    </w:p>
    <w:p w14:paraId="6AB3A751" w14:textId="77777777" w:rsidR="00831389" w:rsidRDefault="00831389" w:rsidP="00BC7263">
      <w:pPr>
        <w:pStyle w:val="ListBullet"/>
        <w:numPr>
          <w:ilvl w:val="0"/>
          <w:numId w:val="0"/>
        </w:numPr>
        <w:ind w:left="216"/>
        <w:rPr>
          <w:szCs w:val="21"/>
        </w:rPr>
      </w:pPr>
    </w:p>
    <w:p w14:paraId="2FC67430" w14:textId="77777777" w:rsidR="00831389" w:rsidRDefault="00831389" w:rsidP="00BC7263">
      <w:pPr>
        <w:pStyle w:val="ListBullet"/>
        <w:numPr>
          <w:ilvl w:val="0"/>
          <w:numId w:val="0"/>
        </w:numPr>
        <w:ind w:left="216"/>
        <w:rPr>
          <w:szCs w:val="21"/>
        </w:rPr>
      </w:pPr>
    </w:p>
    <w:p w14:paraId="7D56E9E2" w14:textId="77777777" w:rsidR="00831389" w:rsidRDefault="00831389" w:rsidP="00BC7263">
      <w:pPr>
        <w:pStyle w:val="ListBullet"/>
        <w:numPr>
          <w:ilvl w:val="0"/>
          <w:numId w:val="0"/>
        </w:numPr>
        <w:ind w:left="216"/>
        <w:rPr>
          <w:szCs w:val="21"/>
        </w:rPr>
      </w:pPr>
    </w:p>
    <w:p w14:paraId="5B520DB3" w14:textId="77777777" w:rsidR="00831389" w:rsidRDefault="00831389" w:rsidP="00BC7263">
      <w:pPr>
        <w:pStyle w:val="ListBullet"/>
        <w:numPr>
          <w:ilvl w:val="0"/>
          <w:numId w:val="0"/>
        </w:numPr>
        <w:ind w:left="216"/>
        <w:rPr>
          <w:szCs w:val="21"/>
        </w:rPr>
      </w:pPr>
    </w:p>
    <w:p w14:paraId="5A43B7DB" w14:textId="77777777" w:rsidR="00831389" w:rsidRDefault="00831389" w:rsidP="00BC7263">
      <w:pPr>
        <w:pStyle w:val="ListBullet"/>
        <w:numPr>
          <w:ilvl w:val="0"/>
          <w:numId w:val="0"/>
        </w:numPr>
        <w:ind w:left="216"/>
        <w:rPr>
          <w:szCs w:val="21"/>
        </w:rPr>
      </w:pPr>
    </w:p>
    <w:p w14:paraId="2B9C8339" w14:textId="77777777" w:rsidR="00831389" w:rsidRDefault="00831389" w:rsidP="00BC7263">
      <w:pPr>
        <w:pStyle w:val="ListBullet"/>
        <w:numPr>
          <w:ilvl w:val="0"/>
          <w:numId w:val="0"/>
        </w:numPr>
        <w:ind w:left="216"/>
        <w:rPr>
          <w:szCs w:val="21"/>
        </w:rPr>
      </w:pPr>
    </w:p>
    <w:p w14:paraId="25678666" w14:textId="77777777" w:rsidR="00831389" w:rsidRDefault="00831389" w:rsidP="00BC7263">
      <w:pPr>
        <w:pStyle w:val="ListBullet"/>
        <w:numPr>
          <w:ilvl w:val="0"/>
          <w:numId w:val="0"/>
        </w:numPr>
        <w:ind w:left="216"/>
        <w:rPr>
          <w:szCs w:val="21"/>
        </w:rPr>
      </w:pPr>
    </w:p>
    <w:p w14:paraId="61FB344D" w14:textId="77777777" w:rsidR="00831389" w:rsidRDefault="00831389" w:rsidP="00BC7263">
      <w:pPr>
        <w:pStyle w:val="ListBullet"/>
        <w:numPr>
          <w:ilvl w:val="0"/>
          <w:numId w:val="0"/>
        </w:numPr>
        <w:ind w:left="216"/>
        <w:rPr>
          <w:szCs w:val="21"/>
        </w:rPr>
      </w:pPr>
    </w:p>
    <w:p w14:paraId="4353B179" w14:textId="77777777" w:rsidR="00831389" w:rsidRDefault="00831389" w:rsidP="00BC7263">
      <w:pPr>
        <w:pStyle w:val="ListBullet"/>
        <w:numPr>
          <w:ilvl w:val="0"/>
          <w:numId w:val="0"/>
        </w:numPr>
        <w:ind w:left="216"/>
        <w:rPr>
          <w:szCs w:val="21"/>
        </w:rPr>
      </w:pPr>
    </w:p>
    <w:p w14:paraId="44900617" w14:textId="77777777" w:rsidR="00831389" w:rsidRDefault="00831389" w:rsidP="00BC7263">
      <w:pPr>
        <w:pStyle w:val="ListBullet"/>
        <w:numPr>
          <w:ilvl w:val="0"/>
          <w:numId w:val="0"/>
        </w:numPr>
        <w:ind w:left="216"/>
        <w:rPr>
          <w:szCs w:val="21"/>
        </w:rPr>
      </w:pPr>
    </w:p>
    <w:p w14:paraId="00519040" w14:textId="77777777" w:rsidR="00831389" w:rsidRDefault="00831389" w:rsidP="00BC7263">
      <w:pPr>
        <w:pStyle w:val="ListBullet"/>
        <w:numPr>
          <w:ilvl w:val="0"/>
          <w:numId w:val="0"/>
        </w:numPr>
        <w:ind w:left="216"/>
        <w:rPr>
          <w:szCs w:val="21"/>
        </w:rPr>
      </w:pPr>
    </w:p>
    <w:p w14:paraId="2AC54A28" w14:textId="77777777" w:rsidR="00831389" w:rsidRDefault="00831389" w:rsidP="00BC7263">
      <w:pPr>
        <w:pStyle w:val="ListBullet"/>
        <w:numPr>
          <w:ilvl w:val="0"/>
          <w:numId w:val="0"/>
        </w:numPr>
        <w:ind w:left="216"/>
        <w:rPr>
          <w:szCs w:val="21"/>
        </w:rPr>
      </w:pPr>
    </w:p>
    <w:p w14:paraId="2CCF3FBE" w14:textId="77777777" w:rsidR="00831389" w:rsidRDefault="00831389" w:rsidP="00BC7263">
      <w:pPr>
        <w:pStyle w:val="ListBullet"/>
        <w:numPr>
          <w:ilvl w:val="0"/>
          <w:numId w:val="0"/>
        </w:numPr>
        <w:ind w:left="216"/>
        <w:rPr>
          <w:szCs w:val="21"/>
        </w:rPr>
      </w:pPr>
    </w:p>
    <w:p w14:paraId="480365B9" w14:textId="77777777" w:rsidR="00831389" w:rsidRDefault="00831389" w:rsidP="00BC7263">
      <w:pPr>
        <w:pStyle w:val="ListBullet"/>
        <w:numPr>
          <w:ilvl w:val="0"/>
          <w:numId w:val="0"/>
        </w:numPr>
        <w:ind w:left="216"/>
        <w:rPr>
          <w:szCs w:val="21"/>
        </w:rPr>
      </w:pPr>
    </w:p>
    <w:p w14:paraId="64CB1E30" w14:textId="77777777" w:rsidR="00831389" w:rsidRDefault="00831389" w:rsidP="00BC7263">
      <w:pPr>
        <w:pStyle w:val="ListBullet"/>
        <w:numPr>
          <w:ilvl w:val="0"/>
          <w:numId w:val="0"/>
        </w:numPr>
        <w:ind w:left="216"/>
        <w:rPr>
          <w:szCs w:val="21"/>
        </w:rPr>
      </w:pPr>
    </w:p>
    <w:p w14:paraId="66207CC6" w14:textId="77777777" w:rsidR="00831389" w:rsidRDefault="00831389" w:rsidP="00BC7263">
      <w:pPr>
        <w:pStyle w:val="ListBullet"/>
        <w:numPr>
          <w:ilvl w:val="0"/>
          <w:numId w:val="0"/>
        </w:numPr>
        <w:ind w:left="216"/>
        <w:rPr>
          <w:szCs w:val="21"/>
        </w:rPr>
      </w:pPr>
    </w:p>
    <w:p w14:paraId="79E932E8" w14:textId="77777777" w:rsidR="00831389" w:rsidRDefault="00831389" w:rsidP="00BC7263">
      <w:pPr>
        <w:pStyle w:val="ListBullet"/>
        <w:numPr>
          <w:ilvl w:val="0"/>
          <w:numId w:val="0"/>
        </w:numPr>
        <w:ind w:left="216"/>
        <w:rPr>
          <w:szCs w:val="21"/>
        </w:rPr>
      </w:pPr>
    </w:p>
    <w:p w14:paraId="403DF7B2" w14:textId="77777777" w:rsidR="00831389" w:rsidRDefault="00831389" w:rsidP="00BC7263">
      <w:pPr>
        <w:pStyle w:val="ListBullet"/>
        <w:numPr>
          <w:ilvl w:val="0"/>
          <w:numId w:val="0"/>
        </w:numPr>
        <w:ind w:left="216"/>
        <w:rPr>
          <w:szCs w:val="21"/>
        </w:rPr>
      </w:pPr>
    </w:p>
    <w:p w14:paraId="4C961ABD" w14:textId="77777777" w:rsidR="00831389" w:rsidRDefault="00831389" w:rsidP="00BC7263">
      <w:pPr>
        <w:pStyle w:val="ListBullet"/>
        <w:numPr>
          <w:ilvl w:val="0"/>
          <w:numId w:val="0"/>
        </w:numPr>
        <w:ind w:left="216"/>
        <w:rPr>
          <w:szCs w:val="21"/>
        </w:rPr>
      </w:pPr>
    </w:p>
    <w:p w14:paraId="71894510" w14:textId="77777777" w:rsidR="00831389" w:rsidRDefault="00831389" w:rsidP="00BC7263">
      <w:pPr>
        <w:pStyle w:val="ListBullet"/>
        <w:numPr>
          <w:ilvl w:val="0"/>
          <w:numId w:val="0"/>
        </w:numPr>
        <w:ind w:left="216"/>
        <w:rPr>
          <w:szCs w:val="21"/>
        </w:rPr>
      </w:pPr>
    </w:p>
    <w:p w14:paraId="2D908816" w14:textId="77777777" w:rsidR="00831389" w:rsidRDefault="00831389" w:rsidP="00BC7263">
      <w:pPr>
        <w:pStyle w:val="ListBullet"/>
        <w:numPr>
          <w:ilvl w:val="0"/>
          <w:numId w:val="0"/>
        </w:numPr>
        <w:ind w:left="216"/>
        <w:rPr>
          <w:szCs w:val="21"/>
        </w:rPr>
      </w:pPr>
    </w:p>
    <w:p w14:paraId="447A0372" w14:textId="77777777" w:rsidR="00831389" w:rsidRDefault="00831389" w:rsidP="00BC7263">
      <w:pPr>
        <w:pStyle w:val="ListBullet"/>
        <w:numPr>
          <w:ilvl w:val="0"/>
          <w:numId w:val="0"/>
        </w:numPr>
        <w:ind w:left="216"/>
        <w:rPr>
          <w:szCs w:val="21"/>
        </w:rPr>
      </w:pPr>
    </w:p>
    <w:p w14:paraId="79B07196" w14:textId="77777777" w:rsidR="00831389" w:rsidRDefault="00831389" w:rsidP="00BC7263">
      <w:pPr>
        <w:pStyle w:val="ListBullet"/>
        <w:numPr>
          <w:ilvl w:val="0"/>
          <w:numId w:val="0"/>
        </w:numPr>
        <w:ind w:left="216"/>
        <w:rPr>
          <w:szCs w:val="21"/>
        </w:rPr>
      </w:pPr>
    </w:p>
    <w:p w14:paraId="5844F309" w14:textId="77777777" w:rsidR="00831389" w:rsidRDefault="00831389" w:rsidP="00BC7263">
      <w:pPr>
        <w:pStyle w:val="ListBullet"/>
        <w:numPr>
          <w:ilvl w:val="0"/>
          <w:numId w:val="0"/>
        </w:numPr>
        <w:ind w:left="216"/>
        <w:rPr>
          <w:szCs w:val="21"/>
        </w:rPr>
      </w:pPr>
    </w:p>
    <w:p w14:paraId="0D977E56" w14:textId="77777777" w:rsidR="00831389" w:rsidRDefault="00831389" w:rsidP="00BC7263">
      <w:pPr>
        <w:pStyle w:val="ListBullet"/>
        <w:numPr>
          <w:ilvl w:val="0"/>
          <w:numId w:val="0"/>
        </w:numPr>
        <w:ind w:left="216"/>
        <w:rPr>
          <w:szCs w:val="21"/>
        </w:rPr>
      </w:pPr>
    </w:p>
    <w:p w14:paraId="4775FC15" w14:textId="77777777" w:rsidR="00831389" w:rsidRDefault="00831389" w:rsidP="00BC7263">
      <w:pPr>
        <w:pStyle w:val="ListBullet"/>
        <w:numPr>
          <w:ilvl w:val="0"/>
          <w:numId w:val="0"/>
        </w:numPr>
        <w:ind w:left="216"/>
        <w:rPr>
          <w:szCs w:val="21"/>
        </w:rPr>
      </w:pPr>
    </w:p>
    <w:p w14:paraId="0A8E4B3C" w14:textId="77777777" w:rsidR="00831389" w:rsidRDefault="00831389" w:rsidP="00BC7263">
      <w:pPr>
        <w:pStyle w:val="ListBullet"/>
        <w:numPr>
          <w:ilvl w:val="0"/>
          <w:numId w:val="0"/>
        </w:numPr>
        <w:ind w:left="216"/>
        <w:rPr>
          <w:szCs w:val="21"/>
        </w:rPr>
      </w:pPr>
    </w:p>
    <w:p w14:paraId="77143690" w14:textId="77777777" w:rsidR="00831389" w:rsidRDefault="00831389" w:rsidP="00BC7263">
      <w:pPr>
        <w:pStyle w:val="ListBullet"/>
        <w:numPr>
          <w:ilvl w:val="0"/>
          <w:numId w:val="0"/>
        </w:numPr>
        <w:ind w:left="216"/>
        <w:rPr>
          <w:szCs w:val="21"/>
        </w:rPr>
      </w:pPr>
    </w:p>
    <w:p w14:paraId="4CCF4A6D" w14:textId="77777777" w:rsidR="00831389" w:rsidRDefault="00831389" w:rsidP="00BC7263">
      <w:pPr>
        <w:pStyle w:val="ListBullet"/>
        <w:numPr>
          <w:ilvl w:val="0"/>
          <w:numId w:val="0"/>
        </w:numPr>
        <w:ind w:left="216"/>
        <w:rPr>
          <w:szCs w:val="21"/>
        </w:rPr>
      </w:pPr>
    </w:p>
    <w:p w14:paraId="56AD7786" w14:textId="77777777" w:rsidR="00831389" w:rsidRDefault="00831389" w:rsidP="00BC7263">
      <w:pPr>
        <w:pStyle w:val="ListBullet"/>
        <w:numPr>
          <w:ilvl w:val="0"/>
          <w:numId w:val="0"/>
        </w:numPr>
        <w:ind w:left="216"/>
        <w:rPr>
          <w:szCs w:val="21"/>
        </w:rPr>
      </w:pPr>
    </w:p>
    <w:p w14:paraId="43DCE971" w14:textId="77777777" w:rsidR="00831389" w:rsidRDefault="00831389" w:rsidP="00BC7263">
      <w:pPr>
        <w:pStyle w:val="ListBullet"/>
        <w:numPr>
          <w:ilvl w:val="0"/>
          <w:numId w:val="0"/>
        </w:numPr>
        <w:ind w:left="216"/>
        <w:rPr>
          <w:szCs w:val="21"/>
        </w:rPr>
      </w:pPr>
    </w:p>
    <w:p w14:paraId="13259EF9" w14:textId="41E44C02" w:rsidR="00EF6D62" w:rsidRPr="00390459" w:rsidRDefault="005B653D" w:rsidP="00BC7263">
      <w:pPr>
        <w:pStyle w:val="ListBullet"/>
        <w:numPr>
          <w:ilvl w:val="0"/>
          <w:numId w:val="0"/>
        </w:numPr>
        <w:ind w:left="216"/>
        <w:rPr>
          <w:szCs w:val="21"/>
        </w:rPr>
      </w:pPr>
      <w:r w:rsidRPr="005B653D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7F7C97D" wp14:editId="7B7DFCEA">
                <wp:simplePos x="0" y="0"/>
                <wp:positionH relativeFrom="margin">
                  <wp:align>center</wp:align>
                </wp:positionH>
                <wp:positionV relativeFrom="paragraph">
                  <wp:posOffset>2484662</wp:posOffset>
                </wp:positionV>
                <wp:extent cx="3763434" cy="32575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3434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037F34" w14:textId="77777777" w:rsidR="005B653D" w:rsidRDefault="005B653D" w:rsidP="005B653D">
                            <w:r>
                              <w:t>-References and further information available on request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F7C97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95.65pt;width:296.35pt;height:25.6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" filled="f" stroked="f">
                <v:textbox>
                  <w:txbxContent>
                    <w:p w14:paraId="70037F34" w14:textId="77777777" w:rsidR="005B653D" w:rsidRDefault="005B653D" w:rsidP="005B653D">
                      <w:r>
                        <w:t>-References and further information available on request 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0E20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50692F" wp14:editId="1E914EE2">
                <wp:simplePos x="0" y="0"/>
                <wp:positionH relativeFrom="margin">
                  <wp:align>center</wp:align>
                </wp:positionH>
                <wp:positionV relativeFrom="paragraph">
                  <wp:posOffset>3596951</wp:posOffset>
                </wp:positionV>
                <wp:extent cx="3763434" cy="32575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3434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A21DA2" w14:textId="77777777" w:rsidR="00070E20" w:rsidRDefault="00070E20">
                            <w:r>
                              <w:t>-References and further information available on request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0692F" id="_x0000_s1027" type="#_x0000_t202" style="position:absolute;left:0;text-align:left;margin-left:0;margin-top:283.2pt;width:296.35pt;height:25.6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" filled="f" stroked="f">
                <v:textbox>
                  <w:txbxContent>
                    <w:p w14:paraId="33A21DA2" w14:textId="77777777" w:rsidR="00070E20" w:rsidRDefault="00070E20">
                      <w:r>
                        <w:t>-References and further information available on request 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F6D62" w:rsidRPr="00390459" w:rsidSect="00E7377A">
      <w:footerReference w:type="default" r:id="rId8"/>
      <w:pgSz w:w="12240" w:h="15840"/>
      <w:pgMar w:top="720" w:right="720" w:bottom="432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E765A" w14:textId="77777777" w:rsidR="00DD2C0A" w:rsidRDefault="00DD2C0A">
      <w:pPr>
        <w:spacing w:after="0"/>
      </w:pPr>
      <w:r>
        <w:separator/>
      </w:r>
    </w:p>
  </w:endnote>
  <w:endnote w:type="continuationSeparator" w:id="0">
    <w:p w14:paraId="0EA5B9E1" w14:textId="77777777" w:rsidR="00DD2C0A" w:rsidRDefault="00DD2C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320CE" w14:textId="5AF644B5" w:rsidR="00C541A0" w:rsidRDefault="00C541A0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71112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B68E9" w14:textId="77777777" w:rsidR="00DD2C0A" w:rsidRDefault="00DD2C0A">
      <w:pPr>
        <w:spacing w:after="0"/>
      </w:pPr>
      <w:r>
        <w:separator/>
      </w:r>
    </w:p>
  </w:footnote>
  <w:footnote w:type="continuationSeparator" w:id="0">
    <w:p w14:paraId="46D76F43" w14:textId="77777777" w:rsidR="00DD2C0A" w:rsidRDefault="00DD2C0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AE837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07B70CC"/>
    <w:multiLevelType w:val="hybridMultilevel"/>
    <w:tmpl w:val="2290707A"/>
    <w:lvl w:ilvl="0" w:tplc="7B2E0E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9A1F68"/>
    <w:multiLevelType w:val="multilevel"/>
    <w:tmpl w:val="3C5C0E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221E15A1"/>
    <w:multiLevelType w:val="hybridMultilevel"/>
    <w:tmpl w:val="0A7ED69E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CDA34F5"/>
    <w:multiLevelType w:val="hybridMultilevel"/>
    <w:tmpl w:val="9C96A5B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4997065"/>
    <w:multiLevelType w:val="hybridMultilevel"/>
    <w:tmpl w:val="209C84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4A6861"/>
    <w:multiLevelType w:val="multilevel"/>
    <w:tmpl w:val="3C5C0E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4C7E4F9E"/>
    <w:multiLevelType w:val="hybridMultilevel"/>
    <w:tmpl w:val="526A4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91163A"/>
    <w:multiLevelType w:val="hybridMultilevel"/>
    <w:tmpl w:val="30A449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9F34C97"/>
    <w:multiLevelType w:val="hybridMultilevel"/>
    <w:tmpl w:val="E676EA24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7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8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742634C2"/>
    <w:multiLevelType w:val="hybridMultilevel"/>
    <w:tmpl w:val="51046A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6102EB"/>
    <w:multiLevelType w:val="multilevel"/>
    <w:tmpl w:val="3C5C0E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7B7A479D"/>
    <w:multiLevelType w:val="hybridMultilevel"/>
    <w:tmpl w:val="42BA59C0"/>
    <w:lvl w:ilvl="0" w:tplc="7B2E0E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6766905">
    <w:abstractNumId w:val="9"/>
  </w:num>
  <w:num w:numId="2" w16cid:durableId="458105573">
    <w:abstractNumId w:val="9"/>
    <w:lvlOverride w:ilvl="0">
      <w:startOverride w:val="1"/>
    </w:lvlOverride>
  </w:num>
  <w:num w:numId="3" w16cid:durableId="1341665832">
    <w:abstractNumId w:val="9"/>
    <w:lvlOverride w:ilvl="0">
      <w:startOverride w:val="1"/>
    </w:lvlOverride>
  </w:num>
  <w:num w:numId="4" w16cid:durableId="946350456">
    <w:abstractNumId w:val="9"/>
    <w:lvlOverride w:ilvl="0">
      <w:startOverride w:val="1"/>
    </w:lvlOverride>
  </w:num>
  <w:num w:numId="5" w16cid:durableId="244344207">
    <w:abstractNumId w:val="8"/>
  </w:num>
  <w:num w:numId="6" w16cid:durableId="932011363">
    <w:abstractNumId w:val="7"/>
  </w:num>
  <w:num w:numId="7" w16cid:durableId="1034310943">
    <w:abstractNumId w:val="6"/>
  </w:num>
  <w:num w:numId="8" w16cid:durableId="11617922">
    <w:abstractNumId w:val="5"/>
  </w:num>
  <w:num w:numId="9" w16cid:durableId="608784513">
    <w:abstractNumId w:val="4"/>
  </w:num>
  <w:num w:numId="10" w16cid:durableId="1870994422">
    <w:abstractNumId w:val="3"/>
  </w:num>
  <w:num w:numId="11" w16cid:durableId="1167479081">
    <w:abstractNumId w:val="2"/>
  </w:num>
  <w:num w:numId="12" w16cid:durableId="1065227001">
    <w:abstractNumId w:val="1"/>
  </w:num>
  <w:num w:numId="13" w16cid:durableId="503322084">
    <w:abstractNumId w:val="0"/>
  </w:num>
  <w:num w:numId="14" w16cid:durableId="1283654281">
    <w:abstractNumId w:val="16"/>
  </w:num>
  <w:num w:numId="15" w16cid:durableId="1125543135">
    <w:abstractNumId w:val="24"/>
  </w:num>
  <w:num w:numId="16" w16cid:durableId="884413840">
    <w:abstractNumId w:val="12"/>
  </w:num>
  <w:num w:numId="17" w16cid:durableId="2044670924">
    <w:abstractNumId w:val="18"/>
  </w:num>
  <w:num w:numId="18" w16cid:durableId="1543790509">
    <w:abstractNumId w:val="10"/>
  </w:num>
  <w:num w:numId="19" w16cid:durableId="1488551621">
    <w:abstractNumId w:val="28"/>
  </w:num>
  <w:num w:numId="20" w16cid:durableId="1690330254">
    <w:abstractNumId w:val="25"/>
  </w:num>
  <w:num w:numId="21" w16cid:durableId="199168925">
    <w:abstractNumId w:val="11"/>
  </w:num>
  <w:num w:numId="22" w16cid:durableId="1538620476">
    <w:abstractNumId w:val="17"/>
  </w:num>
  <w:num w:numId="23" w16cid:durableId="72052106">
    <w:abstractNumId w:val="27"/>
  </w:num>
  <w:num w:numId="24" w16cid:durableId="1319730667">
    <w:abstractNumId w:val="26"/>
  </w:num>
  <w:num w:numId="25" w16cid:durableId="1397361015">
    <w:abstractNumId w:val="31"/>
  </w:num>
  <w:num w:numId="26" w16cid:durableId="1301423128">
    <w:abstractNumId w:val="20"/>
  </w:num>
  <w:num w:numId="27" w16cid:durableId="1373385462">
    <w:abstractNumId w:val="15"/>
  </w:num>
  <w:num w:numId="28" w16cid:durableId="835068664">
    <w:abstractNumId w:val="22"/>
  </w:num>
  <w:num w:numId="29" w16cid:durableId="284970491">
    <w:abstractNumId w:val="23"/>
  </w:num>
  <w:num w:numId="30" w16cid:durableId="714163849">
    <w:abstractNumId w:val="19"/>
  </w:num>
  <w:num w:numId="31" w16cid:durableId="1484815571">
    <w:abstractNumId w:val="29"/>
  </w:num>
  <w:num w:numId="32" w16cid:durableId="125200498">
    <w:abstractNumId w:val="14"/>
  </w:num>
  <w:num w:numId="33" w16cid:durableId="1275214431">
    <w:abstractNumId w:val="13"/>
  </w:num>
  <w:num w:numId="34" w16cid:durableId="633098213">
    <w:abstractNumId w:val="21"/>
  </w:num>
  <w:num w:numId="35" w16cid:durableId="141092636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174"/>
    <w:rsid w:val="0003226F"/>
    <w:rsid w:val="00041A0D"/>
    <w:rsid w:val="00070E20"/>
    <w:rsid w:val="000855D3"/>
    <w:rsid w:val="00096999"/>
    <w:rsid w:val="000A4F59"/>
    <w:rsid w:val="000D0086"/>
    <w:rsid w:val="00131C33"/>
    <w:rsid w:val="00141A4C"/>
    <w:rsid w:val="00163C8F"/>
    <w:rsid w:val="0019601D"/>
    <w:rsid w:val="001A5807"/>
    <w:rsid w:val="001B29CF"/>
    <w:rsid w:val="001E7CA7"/>
    <w:rsid w:val="002105DA"/>
    <w:rsid w:val="00263225"/>
    <w:rsid w:val="00275004"/>
    <w:rsid w:val="0028220F"/>
    <w:rsid w:val="00296A08"/>
    <w:rsid w:val="002A64AE"/>
    <w:rsid w:val="002C131F"/>
    <w:rsid w:val="002D6BDD"/>
    <w:rsid w:val="003072B3"/>
    <w:rsid w:val="003238B1"/>
    <w:rsid w:val="00324DF0"/>
    <w:rsid w:val="00356C14"/>
    <w:rsid w:val="00390459"/>
    <w:rsid w:val="00394D94"/>
    <w:rsid w:val="003B1A6E"/>
    <w:rsid w:val="003C083F"/>
    <w:rsid w:val="003D52D2"/>
    <w:rsid w:val="003F65D2"/>
    <w:rsid w:val="00430573"/>
    <w:rsid w:val="00445D02"/>
    <w:rsid w:val="0046675B"/>
    <w:rsid w:val="004804A2"/>
    <w:rsid w:val="004C7B88"/>
    <w:rsid w:val="004F4C78"/>
    <w:rsid w:val="005214BB"/>
    <w:rsid w:val="00581018"/>
    <w:rsid w:val="005947CD"/>
    <w:rsid w:val="005B21BF"/>
    <w:rsid w:val="005B653D"/>
    <w:rsid w:val="0061208B"/>
    <w:rsid w:val="0061415E"/>
    <w:rsid w:val="00615EA5"/>
    <w:rsid w:val="00616708"/>
    <w:rsid w:val="00617B26"/>
    <w:rsid w:val="006270A9"/>
    <w:rsid w:val="00632DC4"/>
    <w:rsid w:val="006344F9"/>
    <w:rsid w:val="00675956"/>
    <w:rsid w:val="006807B7"/>
    <w:rsid w:val="00681034"/>
    <w:rsid w:val="006B67E8"/>
    <w:rsid w:val="006C00B4"/>
    <w:rsid w:val="00710560"/>
    <w:rsid w:val="00726A1F"/>
    <w:rsid w:val="00766613"/>
    <w:rsid w:val="00772776"/>
    <w:rsid w:val="007D6C48"/>
    <w:rsid w:val="00816216"/>
    <w:rsid w:val="00831389"/>
    <w:rsid w:val="0087734B"/>
    <w:rsid w:val="00882AE1"/>
    <w:rsid w:val="008C6F06"/>
    <w:rsid w:val="009026BD"/>
    <w:rsid w:val="0091394A"/>
    <w:rsid w:val="00923BDD"/>
    <w:rsid w:val="00935E09"/>
    <w:rsid w:val="00957BFE"/>
    <w:rsid w:val="00987AB6"/>
    <w:rsid w:val="00992FE9"/>
    <w:rsid w:val="009D5933"/>
    <w:rsid w:val="00A2409B"/>
    <w:rsid w:val="00A33993"/>
    <w:rsid w:val="00A5084E"/>
    <w:rsid w:val="00AA5C3C"/>
    <w:rsid w:val="00AB4268"/>
    <w:rsid w:val="00AD4522"/>
    <w:rsid w:val="00AD71FF"/>
    <w:rsid w:val="00AE0287"/>
    <w:rsid w:val="00AE32AE"/>
    <w:rsid w:val="00B10315"/>
    <w:rsid w:val="00B90FF0"/>
    <w:rsid w:val="00BC7263"/>
    <w:rsid w:val="00BD768D"/>
    <w:rsid w:val="00C0764E"/>
    <w:rsid w:val="00C122BA"/>
    <w:rsid w:val="00C31C3D"/>
    <w:rsid w:val="00C541A0"/>
    <w:rsid w:val="00C61F8E"/>
    <w:rsid w:val="00CD2174"/>
    <w:rsid w:val="00D05B10"/>
    <w:rsid w:val="00D71112"/>
    <w:rsid w:val="00DA5F77"/>
    <w:rsid w:val="00DB54A8"/>
    <w:rsid w:val="00DD2C0A"/>
    <w:rsid w:val="00DD3002"/>
    <w:rsid w:val="00DD5E6B"/>
    <w:rsid w:val="00DD60EC"/>
    <w:rsid w:val="00DE0017"/>
    <w:rsid w:val="00DF78AD"/>
    <w:rsid w:val="00E04EB2"/>
    <w:rsid w:val="00E26F8C"/>
    <w:rsid w:val="00E35021"/>
    <w:rsid w:val="00E56F03"/>
    <w:rsid w:val="00E7377A"/>
    <w:rsid w:val="00E83E4B"/>
    <w:rsid w:val="00E946D7"/>
    <w:rsid w:val="00EB5909"/>
    <w:rsid w:val="00EF0740"/>
    <w:rsid w:val="00EF5511"/>
    <w:rsid w:val="00EF6D62"/>
    <w:rsid w:val="00F778C3"/>
    <w:rsid w:val="00FB4BF4"/>
    <w:rsid w:val="00FE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CEF3E9"/>
  <w15:chartTrackingRefBased/>
  <w15:docId w15:val="{2AA8838D-12E6-46BD-BAD5-94BD968C5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C12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0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phi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6F56BCB99FB470B87C91E736A8C6F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5E250F-F703-435C-ADCD-7F809B9FB0A7}"/>
      </w:docPartPr>
      <w:docPartBody>
        <w:p w:rsidR="009F5C9D" w:rsidRDefault="009C4A5C">
          <w:pPr>
            <w:pStyle w:val="86F56BCB99FB470B87C91E736A8C6F1E"/>
          </w:pPr>
          <w:r>
            <w:t>Education</w:t>
          </w:r>
        </w:p>
      </w:docPartBody>
    </w:docPart>
    <w:docPart>
      <w:docPartPr>
        <w:name w:val="0E832EE3044B474BA5FDAB657F13E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454F79-316C-47BF-B668-BC58DFAEA5B4}"/>
      </w:docPartPr>
      <w:docPartBody>
        <w:p w:rsidR="009F5C9D" w:rsidRDefault="009C4A5C">
          <w:pPr>
            <w:pStyle w:val="0E832EE3044B474BA5FDAB657F13E375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A5C"/>
    <w:rsid w:val="00186537"/>
    <w:rsid w:val="00307C6B"/>
    <w:rsid w:val="003927B4"/>
    <w:rsid w:val="004509B8"/>
    <w:rsid w:val="00463B55"/>
    <w:rsid w:val="005B2BAC"/>
    <w:rsid w:val="00610881"/>
    <w:rsid w:val="00642B26"/>
    <w:rsid w:val="007922F6"/>
    <w:rsid w:val="00926C0F"/>
    <w:rsid w:val="009C4A5C"/>
    <w:rsid w:val="009F5C9D"/>
    <w:rsid w:val="00AA107F"/>
    <w:rsid w:val="00CB1324"/>
    <w:rsid w:val="00E06B55"/>
    <w:rsid w:val="00FD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6F56BCB99FB470B87C91E736A8C6F1E">
    <w:name w:val="86F56BCB99FB470B87C91E736A8C6F1E"/>
  </w:style>
  <w:style w:type="paragraph" w:customStyle="1" w:styleId="0E832EE3044B474BA5FDAB657F13E375">
    <w:name w:val="0E832EE3044B474BA5FDAB657F13E3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F6562-F448-4332-826C-9238B9961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2</TotalTime>
  <Pages>4</Pages>
  <Words>882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Sophia Magder</dc:creator>
  <cp:keywords/>
  <cp:lastModifiedBy>Halil Tugrul</cp:lastModifiedBy>
  <cp:revision>2</cp:revision>
  <cp:lastPrinted>2018-02-27T04:00:00Z</cp:lastPrinted>
  <dcterms:created xsi:type="dcterms:W3CDTF">2023-02-26T04:35:00Z</dcterms:created>
  <dcterms:modified xsi:type="dcterms:W3CDTF">2023-02-26T04:35:00Z</dcterms:modified>
  <cp:version/>
</cp:coreProperties>
</file>